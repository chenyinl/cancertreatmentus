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39D89" w14:textId="723006AD" w:rsidR="00204B84" w:rsidRPr="00204B84" w:rsidRDefault="00DD45E8" w:rsidP="004D62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40"/>
          <w:szCs w:val="40"/>
          <w:lang w:val="en-US"/>
        </w:rPr>
      </w:pPr>
      <w:r>
        <w:rPr>
          <w:rFonts w:ascii="MS Mincho" w:eastAsia="MS Mincho" w:hAnsi="MS Mincho" w:cs="MS Mincho"/>
          <w:color w:val="222222"/>
          <w:sz w:val="28"/>
          <w:szCs w:val="28"/>
          <w:bdr w:val="none" w:sz="0" w:space="0" w:color="auto"/>
          <w:shd w:val="clear" w:color="auto" w:fill="FFFFFF"/>
          <w:lang w:val="en-US"/>
        </w:rPr>
        <w:t xml:space="preserve">             </w:t>
      </w:r>
      <w:r w:rsidR="00204B84" w:rsidRPr="00204B84">
        <w:rPr>
          <w:rFonts w:hint="default"/>
          <w:sz w:val="40"/>
          <w:szCs w:val="40"/>
          <w:lang w:val="en-US"/>
        </w:rPr>
        <w:t>「超感激您們發明這麼好的</w:t>
      </w:r>
      <w:r w:rsidR="00E51F62" w:rsidRPr="00E51F62">
        <w:rPr>
          <w:sz w:val="40"/>
          <w:szCs w:val="40"/>
        </w:rPr>
        <w:t>Allesgen</w:t>
      </w:r>
      <w:r w:rsidR="00204B84" w:rsidRPr="00204B84">
        <w:rPr>
          <w:rFonts w:hint="default"/>
          <w:sz w:val="40"/>
          <w:szCs w:val="40"/>
          <w:lang w:val="en-US"/>
        </w:rPr>
        <w:t>」</w:t>
      </w:r>
      <w:bookmarkStart w:id="0" w:name="_GoBack"/>
      <w:bookmarkEnd w:id="0"/>
    </w:p>
    <w:p w14:paraId="65B751E4" w14:textId="7FC49A7A" w:rsidR="00204B84" w:rsidRDefault="00184BE8" w:rsidP="004D62B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204B84">
        <w:rPr>
          <w:sz w:val="28"/>
          <w:szCs w:val="28"/>
          <w:lang w:val="en-US"/>
        </w:rPr>
        <w:t>台灣</w:t>
      </w:r>
      <w:r w:rsidR="00AE587F" w:rsidRPr="00AE587F">
        <w:rPr>
          <w:rFonts w:hint="default"/>
          <w:sz w:val="28"/>
          <w:szCs w:val="28"/>
          <w:lang w:val="en-US"/>
        </w:rPr>
        <w:t>一位F女士</w:t>
      </w:r>
      <w:r w:rsidR="007702A9">
        <w:rPr>
          <w:sz w:val="28"/>
          <w:szCs w:val="28"/>
          <w:lang w:val="en-US"/>
        </w:rPr>
        <w:t>在</w:t>
      </w:r>
      <w:r w:rsidR="00CF6680" w:rsidRPr="00AE587F">
        <w:rPr>
          <w:rFonts w:hint="default"/>
          <w:sz w:val="28"/>
          <w:szCs w:val="28"/>
          <w:lang w:val="en-US"/>
        </w:rPr>
        <w:t>2016</w:t>
      </w:r>
      <w:r w:rsidR="007702A9">
        <w:rPr>
          <w:sz w:val="28"/>
          <w:szCs w:val="28"/>
          <w:lang w:val="en-US"/>
        </w:rPr>
        <w:t>年6月17日</w:t>
      </w:r>
      <w:r w:rsidR="00253439">
        <w:rPr>
          <w:sz w:val="28"/>
          <w:szCs w:val="28"/>
          <w:lang w:val="en-US"/>
        </w:rPr>
        <w:t>檢查</w:t>
      </w:r>
      <w:r w:rsidR="0088362F">
        <w:rPr>
          <w:sz w:val="28"/>
          <w:szCs w:val="28"/>
          <w:lang w:val="en-US"/>
        </w:rPr>
        <w:t>發現</w:t>
      </w:r>
      <w:r w:rsidR="00AE587F" w:rsidRPr="00AE587F">
        <w:rPr>
          <w:rFonts w:hint="default"/>
          <w:sz w:val="28"/>
          <w:szCs w:val="28"/>
          <w:lang w:val="en-US"/>
        </w:rPr>
        <w:t>卵巢癌指數5400，6/27/2016開始服用</w:t>
      </w:r>
      <w:proofErr w:type="spellStart"/>
      <w:r w:rsidR="007702A9" w:rsidRPr="00AE587F">
        <w:rPr>
          <w:rFonts w:hint="default"/>
          <w:sz w:val="28"/>
          <w:szCs w:val="28"/>
          <w:lang w:val="en-US"/>
        </w:rPr>
        <w:t>Allesgen</w:t>
      </w:r>
      <w:proofErr w:type="spellEnd"/>
      <w:r w:rsidR="00AE587F" w:rsidRPr="00AE587F">
        <w:rPr>
          <w:rFonts w:hint="default"/>
          <w:sz w:val="28"/>
          <w:szCs w:val="28"/>
          <w:lang w:val="en-US"/>
        </w:rPr>
        <w:t>，6/29</w:t>
      </w:r>
      <w:r w:rsidR="0088362F">
        <w:rPr>
          <w:rFonts w:hint="default"/>
          <w:sz w:val="28"/>
          <w:szCs w:val="28"/>
          <w:lang w:val="en-US"/>
        </w:rPr>
        <w:t>/17</w:t>
      </w:r>
      <w:r w:rsidR="00AE587F" w:rsidRPr="00AE587F">
        <w:rPr>
          <w:rFonts w:hint="default"/>
          <w:sz w:val="28"/>
          <w:szCs w:val="28"/>
          <w:lang w:val="en-US"/>
        </w:rPr>
        <w:t>，7/03抽腹水己由原本深紅色變回茶色，顏色變比較清澈，7/11，</w:t>
      </w:r>
      <w:r w:rsidR="0088362F">
        <w:rPr>
          <w:rFonts w:hint="default"/>
          <w:sz w:val="28"/>
          <w:szCs w:val="28"/>
          <w:lang w:val="en-US"/>
        </w:rPr>
        <w:t>7/</w:t>
      </w:r>
      <w:r w:rsidR="00AE587F" w:rsidRPr="00AE587F">
        <w:rPr>
          <w:rFonts w:hint="default"/>
          <w:sz w:val="28"/>
          <w:szCs w:val="28"/>
          <w:lang w:val="en-US"/>
        </w:rPr>
        <w:t>18作化療第一療程，之後就停掉化療。</w:t>
      </w:r>
    </w:p>
    <w:p w14:paraId="0F3282C2" w14:textId="77777777" w:rsidR="00DD45E8" w:rsidRDefault="00184B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AE587F" w:rsidRPr="00AE587F">
        <w:rPr>
          <w:rFonts w:hint="default"/>
          <w:sz w:val="28"/>
          <w:szCs w:val="28"/>
          <w:lang w:val="en-US"/>
        </w:rPr>
        <w:t>7/08</w:t>
      </w:r>
      <w:r w:rsidR="007702A9">
        <w:rPr>
          <w:sz w:val="28"/>
          <w:szCs w:val="28"/>
          <w:lang w:val="en-US"/>
        </w:rPr>
        <w:t>檢查</w:t>
      </w:r>
      <w:r w:rsidR="004D62BF" w:rsidRPr="00AE587F">
        <w:rPr>
          <w:rFonts w:hint="default"/>
          <w:sz w:val="28"/>
          <w:szCs w:val="28"/>
          <w:lang w:val="en-US"/>
        </w:rPr>
        <w:t>卵巢</w:t>
      </w:r>
      <w:r w:rsidR="00AE587F" w:rsidRPr="00AE587F">
        <w:rPr>
          <w:rFonts w:hint="default"/>
          <w:sz w:val="28"/>
          <w:szCs w:val="28"/>
          <w:lang w:val="en-US"/>
        </w:rPr>
        <w:t>癌指數2700，7/29</w:t>
      </w:r>
      <w:r w:rsidR="004D62BF" w:rsidRPr="00AE587F">
        <w:rPr>
          <w:rFonts w:hint="default"/>
          <w:sz w:val="28"/>
          <w:szCs w:val="28"/>
          <w:lang w:val="en-US"/>
        </w:rPr>
        <w:t>卵巢</w:t>
      </w:r>
      <w:r w:rsidR="00AE587F" w:rsidRPr="00AE587F">
        <w:rPr>
          <w:rFonts w:hint="default"/>
          <w:sz w:val="28"/>
          <w:szCs w:val="28"/>
          <w:lang w:val="en-US"/>
        </w:rPr>
        <w:t>癌指數670，</w:t>
      </w:r>
      <w:r w:rsidR="0088362F" w:rsidRPr="00AE587F">
        <w:rPr>
          <w:rFonts w:hint="default"/>
          <w:sz w:val="28"/>
          <w:szCs w:val="28"/>
          <w:lang w:val="en-US"/>
        </w:rPr>
        <w:t>在短短40天</w:t>
      </w:r>
      <w:r w:rsidR="00AE587F" w:rsidRPr="00AE587F">
        <w:rPr>
          <w:rFonts w:hint="default"/>
          <w:sz w:val="28"/>
          <w:szCs w:val="28"/>
          <w:lang w:val="en-US"/>
        </w:rPr>
        <w:t>8/05</w:t>
      </w:r>
      <w:r w:rsidR="0088362F">
        <w:rPr>
          <w:sz w:val="28"/>
          <w:szCs w:val="28"/>
          <w:lang w:val="en-US"/>
        </w:rPr>
        <w:t>檢查</w:t>
      </w:r>
      <w:r w:rsidR="007702A9" w:rsidRPr="00AE587F">
        <w:rPr>
          <w:rFonts w:hint="default"/>
          <w:sz w:val="28"/>
          <w:szCs w:val="28"/>
          <w:lang w:val="en-US"/>
        </w:rPr>
        <w:t>卵巢</w:t>
      </w:r>
      <w:r w:rsidR="00AE587F" w:rsidRPr="00AE587F">
        <w:rPr>
          <w:rFonts w:hint="default"/>
          <w:sz w:val="28"/>
          <w:szCs w:val="28"/>
          <w:lang w:val="en-US"/>
        </w:rPr>
        <w:t>癌指數已經降到245，病人發信給廖醫師說：</w:t>
      </w:r>
      <w:r w:rsidR="00204B84">
        <w:rPr>
          <w:sz w:val="28"/>
          <w:szCs w:val="28"/>
          <w:lang w:val="en-US"/>
        </w:rPr>
        <w:t>“</w:t>
      </w:r>
      <w:r w:rsidR="00204B84">
        <w:rPr>
          <w:rFonts w:hint="default"/>
          <w:sz w:val="28"/>
          <w:szCs w:val="28"/>
          <w:lang w:val="en-US"/>
        </w:rPr>
        <w:t>超感激您們發明這麼好的藥</w:t>
      </w:r>
      <w:r w:rsidR="00204B84">
        <w:rPr>
          <w:sz w:val="28"/>
          <w:szCs w:val="28"/>
          <w:lang w:val="en-US"/>
        </w:rPr>
        <w:t>”</w:t>
      </w:r>
      <w:r w:rsidR="007702A9">
        <w:rPr>
          <w:sz w:val="28"/>
          <w:szCs w:val="28"/>
          <w:lang w:val="en-US"/>
        </w:rPr>
        <w:t>。到</w:t>
      </w:r>
      <w:r w:rsidR="007702A9" w:rsidRPr="00AE587F">
        <w:rPr>
          <w:rFonts w:hint="default"/>
          <w:sz w:val="28"/>
          <w:szCs w:val="28"/>
          <w:lang w:val="en-US"/>
        </w:rPr>
        <w:t>8月29日病人</w:t>
      </w:r>
      <w:r w:rsidR="00AE587F" w:rsidRPr="00AE587F">
        <w:rPr>
          <w:rFonts w:hint="default"/>
          <w:sz w:val="28"/>
          <w:szCs w:val="28"/>
          <w:lang w:val="en-US"/>
        </w:rPr>
        <w:t>CA-125卵巢癌指數</w:t>
      </w:r>
      <w:r w:rsidR="007702A9">
        <w:rPr>
          <w:sz w:val="28"/>
          <w:szCs w:val="28"/>
          <w:lang w:val="en-US"/>
        </w:rPr>
        <w:t>已經</w:t>
      </w:r>
      <w:r w:rsidR="00AE587F" w:rsidRPr="00AE587F">
        <w:rPr>
          <w:rFonts w:hint="default"/>
          <w:sz w:val="28"/>
          <w:szCs w:val="28"/>
          <w:lang w:val="en-US"/>
        </w:rPr>
        <w:t>降到正常值17.86</w:t>
      </w:r>
      <w:r w:rsidR="0088362F">
        <w:rPr>
          <w:sz w:val="28"/>
          <w:szCs w:val="28"/>
          <w:lang w:val="en-US"/>
        </w:rPr>
        <w:t>，</w:t>
      </w:r>
      <w:r w:rsidR="004D62BF" w:rsidRPr="00AE587F">
        <w:rPr>
          <w:rFonts w:hint="default"/>
          <w:sz w:val="28"/>
          <w:szCs w:val="28"/>
          <w:lang w:val="en-US"/>
        </w:rPr>
        <w:t>服用四個月卵巢癌指數從 5400 降爲正常範圍內 14</w:t>
      </w:r>
      <w:r w:rsidR="004D62BF">
        <w:rPr>
          <w:sz w:val="28"/>
          <w:szCs w:val="28"/>
          <w:lang w:val="en-US"/>
        </w:rPr>
        <w:t>。</w:t>
      </w:r>
    </w:p>
    <w:p w14:paraId="41B68054" w14:textId="480DEC46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 w:rsidRPr="00DD45E8">
        <w:rPr>
          <w:sz w:val="26"/>
          <w:szCs w:val="26"/>
        </w:rPr>
        <w:t>在100多個國家或地區獲得國際專利</w:t>
      </w:r>
    </w:p>
    <w:p w14:paraId="1165E62B" w14:textId="06A6AFFE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 xml:space="preserve">       「Allesgen」於2015年1月24日就通過了美國藥物管理局FDA的第二階段的人體試驗。廖學時博士憑藉「Allesgen」</w:t>
      </w:r>
      <w:r w:rsidR="00BC00C2" w:rsidRPr="00DD45E8">
        <w:rPr>
          <w:sz w:val="26"/>
          <w:szCs w:val="26"/>
        </w:rPr>
        <w:t>天然無副作用抗癌</w:t>
      </w:r>
      <w:r w:rsidR="00BC00C2">
        <w:rPr>
          <w:sz w:val="26"/>
          <w:szCs w:val="26"/>
        </w:rPr>
        <w:t>產品的</w:t>
      </w:r>
      <w:r w:rsidRPr="00DD45E8">
        <w:rPr>
          <w:sz w:val="26"/>
          <w:szCs w:val="26"/>
        </w:rPr>
        <w:t xml:space="preserve">發明成果，於2013－2016年四度獲諾貝爾獎醫學與生理學獎提名，在美國及其它100多個國家或地區獲得國際專利。    </w:t>
      </w:r>
    </w:p>
    <w:p w14:paraId="46CE3231" w14:textId="1B7F5AF6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DD45E8">
        <w:rPr>
          <w:sz w:val="26"/>
          <w:szCs w:val="26"/>
        </w:rPr>
        <w:t>「Allesgen」是用九種不同的植物蛋白質高度濃縮提煉而成，是廖學時博士和其九位醫師團隊花了十餘年的時間研發出來的。它不只增強身體的免疫系統，且能摧毀癌細胞，而沒有副作用，是目前癌友的最好產品之一。可用於數十種癌癥：包括肺癌、乳癌、腸癌、卵巢癌、子宮頸癌、子宮體癌、肝癌、膀胱癌、腦癌、攝護腺癌、皮膚黑色素癌、血癌及淋巴癌等。再舉幾例如下：</w:t>
      </w:r>
    </w:p>
    <w:p w14:paraId="6F6869CC" w14:textId="77777777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>淋巴癌四期</w:t>
      </w:r>
    </w:p>
    <w:p w14:paraId="13AFBBCF" w14:textId="76B3CDD0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DD45E8">
        <w:rPr>
          <w:sz w:val="26"/>
          <w:szCs w:val="26"/>
        </w:rPr>
        <w:t>去年九月份診所接到一通從中國新疆打來的電話，一位先生述說他妹妹的孩子檢查出來患有淋巴癌四期，孩子才16歲，醫生說只能活兩到六個月，妹妹只有這一個孩子，全家都非常傷心，全家湊錢也要救這個孩子，當時一下就買了六瓶產品給孩子吃。幾天前又突然打來電話說：妹妹的孩子檢查已經沒有癌了，現在孩子很健康，全家都很高興，現在我們還想買幾瓶產品，讓孩子再繼續吃，怕復發要再鞏固一下。</w:t>
      </w:r>
    </w:p>
    <w:p w14:paraId="57C4C20C" w14:textId="77777777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>肝癌細胞已全被殺死</w:t>
      </w:r>
    </w:p>
    <w:p w14:paraId="32553BFF" w14:textId="6DA6BEBD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DD45E8">
        <w:rPr>
          <w:sz w:val="26"/>
          <w:szCs w:val="26"/>
        </w:rPr>
        <w:t>一名罹患肝癌病患經過化療後引發發燒、併發敗血病，住院一個月後痛苦不堪，決定試試吃產品治療，四個月後CT掃瞄，發現原本腫脹像人頭一樣大小的肝逐漸縮小，最後南加大醫院檢查後發現癌細胞已全被殺死，只需開刀取出小囊腫即可。 當收到該病患家人愉快地打電話感謝廖醫師時，廖醫師不禁落下淚來。他說，通常肝癌患病後2到6個月就會死亡，如今若肝癌也能治好，癌癥真的就不算絕癥了。目前廖博士已有數百位各種不同癌癥末期病人，接受治療，效果都非常成功，百分之52%腫瘤全部消失，27%大部分消失。</w:t>
      </w:r>
    </w:p>
    <w:p w14:paraId="0AEB8639" w14:textId="77777777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>腫瘤已經看不見了</w:t>
      </w:r>
    </w:p>
    <w:p w14:paraId="0888F15B" w14:textId="77777777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 xml:space="preserve">       兩年前，黃阿姨剛過72歲生日，發現患有乳癌，非常擔心，不知該如何是好，剛好朋友到她家探望她，知道她患有乳癌，便告訴她在報紙上看到廖博士的抗癌產品Allesgen，聽說很有效，黃阿姨便聯繫廖學時醫師，親自帶報告到診所去，廖醫師很仔細的看著黃阿姨的病例報告，經過一小時的長談，黃阿姨決定買三瓶試試看，吃了一個月之後，感覺身體已經有明顯的改變，三個月後照CT SCAN、驗血，腫瘤縮小即沒有擴散，黃阿姨繼續再吃兩個</w:t>
      </w:r>
      <w:r w:rsidRPr="00DD45E8">
        <w:rPr>
          <w:sz w:val="26"/>
          <w:szCs w:val="26"/>
        </w:rPr>
        <w:lastRenderedPageBreak/>
        <w:t>月，腫瘤已經看不見了，黃阿姨非常開心，廖醫師發明的產品救了她，希望多些癌癥病人能夠受惠，謝謝。</w:t>
      </w:r>
    </w:p>
    <w:p w14:paraId="089FEFD4" w14:textId="77777777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 xml:space="preserve">       雞蛋大小淋巴瘤</w:t>
      </w:r>
    </w:p>
    <w:p w14:paraId="7AC03B3B" w14:textId="77777777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 xml:space="preserve">       我媽媽被確診患有淋巴瘤的末期。癌癥有一個雞蛋大小，它已經蔓延到她的頸部，她的肩膀上也有像芒果一樣的大小，我們急需幫助。後來，女兒在報紙上看到一則廣告這種新療法產品被稱為Allesgen ，據稱治好了許多人不同種類的癌癥。我們決定嘗試，廖博士不僅善良，耐心，還有愛心和詳實。</w:t>
      </w:r>
    </w:p>
    <w:p w14:paraId="3BAD2E82" w14:textId="77777777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>        開始治療後不久，我認真地認為這是一個奇蹟，當只有短短3個月後，我母親的癌細胞已經縮水了90 ％ ！在她的脖子和肩膀的腫瘤消失了，總體來說，大部分是不見了！她繼續服用了兩個多月，而且現在她治好了！我無法表達多麼欣喜若狂，欣賞廖博士和他的治療，他簡直救了我媽媽的生命。</w:t>
      </w:r>
    </w:p>
    <w:p w14:paraId="0CC26D7A" w14:textId="77777777" w:rsidR="00FD1023" w:rsidRDefault="00FD1023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DD45E8" w:rsidRPr="00DD45E8">
        <w:rPr>
          <w:sz w:val="26"/>
          <w:szCs w:val="26"/>
        </w:rPr>
        <w:t>廖學時博士，從事癌癥研究、教學、開刀及治療四十年。曾任臺北長庚醫學大學醫學院婦癌主任、教授，臺北醫學大學醫學院教授、費城天普大學、明尼蘇達州立大學醫院及洛杉磯縣立醫學大學婦癌主任教授等。</w:t>
      </w:r>
    </w:p>
    <w:p w14:paraId="2B13FA29" w14:textId="02ED6360" w:rsidR="00DD45E8" w:rsidRPr="00DD45E8" w:rsidRDefault="00FD1023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DD45E8" w:rsidRPr="00DD45E8">
        <w:rPr>
          <w:sz w:val="26"/>
          <w:szCs w:val="26"/>
        </w:rPr>
        <w:t>目前每週二、三、五、六，每天限8名，廖醫師為病患免費體檢和尿檢查，請預約前往。</w:t>
      </w:r>
    </w:p>
    <w:p w14:paraId="3870BD67" w14:textId="77777777" w:rsidR="00DD45E8" w:rsidRPr="00DD45E8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6"/>
          <w:szCs w:val="26"/>
        </w:rPr>
      </w:pPr>
      <w:r w:rsidRPr="00DD45E8">
        <w:rPr>
          <w:sz w:val="26"/>
          <w:szCs w:val="26"/>
        </w:rPr>
        <w:t xml:space="preserve">       您有任何問題或需要購買，請聯繫廖博士： 626-388-5407  6263887524  沒有代理商 謹防假冒。地址：洛杉磯 3106 E.Garvey Ave. S. West Covina,CA91791 ,USA 網站：www.cancertreatmentus.org  微信：allesgencure </w:t>
      </w:r>
    </w:p>
    <w:p w14:paraId="44339AC7" w14:textId="581EEF55" w:rsidR="00DD45E8" w:rsidRPr="004D62BF" w:rsidRDefault="00DD45E8" w:rsidP="00DD45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 w:rsidRPr="00DD45E8">
        <w:rPr>
          <w:sz w:val="26"/>
          <w:szCs w:val="26"/>
        </w:rPr>
        <w:t xml:space="preserve"> email: kingliao1@yahoo.com     沒有代理商 謹防假冒</w:t>
      </w:r>
    </w:p>
    <w:p w14:paraId="6EBCDF50" w14:textId="21E5B4A2" w:rsidR="00D6469C" w:rsidRPr="004D62BF" w:rsidRDefault="00D6469C" w:rsidP="00184BE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</w:p>
    <w:sectPr w:rsidR="00D6469C" w:rsidRPr="004D62BF">
      <w:headerReference w:type="default" r:id="rId6"/>
      <w:footerReference w:type="default" r:id="rId7"/>
      <w:pgSz w:w="12240" w:h="15840"/>
      <w:pgMar w:top="709" w:right="474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1F893" w14:textId="77777777" w:rsidR="0093341C" w:rsidRDefault="0093341C">
      <w:r>
        <w:separator/>
      </w:r>
    </w:p>
  </w:endnote>
  <w:endnote w:type="continuationSeparator" w:id="0">
    <w:p w14:paraId="1A2186DA" w14:textId="77777777" w:rsidR="0093341C" w:rsidRDefault="0093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BA103" w14:textId="77777777" w:rsidR="00D6469C" w:rsidRDefault="00D6469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39B65" w14:textId="77777777" w:rsidR="0093341C" w:rsidRDefault="0093341C">
      <w:r>
        <w:separator/>
      </w:r>
    </w:p>
  </w:footnote>
  <w:footnote w:type="continuationSeparator" w:id="0">
    <w:p w14:paraId="13C1C725" w14:textId="77777777" w:rsidR="0093341C" w:rsidRDefault="009334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31FB6" w14:textId="77777777" w:rsidR="00D6469C" w:rsidRDefault="00D6469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attachedTemplate r:id="rId1"/>
  <w:revisionView w:formatting="0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7F"/>
    <w:rsid w:val="00184BE8"/>
    <w:rsid w:val="00204B84"/>
    <w:rsid w:val="00253439"/>
    <w:rsid w:val="0035352E"/>
    <w:rsid w:val="00395C39"/>
    <w:rsid w:val="00411D92"/>
    <w:rsid w:val="00424060"/>
    <w:rsid w:val="004D62BF"/>
    <w:rsid w:val="005C0992"/>
    <w:rsid w:val="00693E80"/>
    <w:rsid w:val="006A431E"/>
    <w:rsid w:val="007051FA"/>
    <w:rsid w:val="0072101A"/>
    <w:rsid w:val="007702A9"/>
    <w:rsid w:val="00787774"/>
    <w:rsid w:val="00875518"/>
    <w:rsid w:val="0088362F"/>
    <w:rsid w:val="008B25B7"/>
    <w:rsid w:val="008C7980"/>
    <w:rsid w:val="0093341C"/>
    <w:rsid w:val="009939C9"/>
    <w:rsid w:val="00AE587F"/>
    <w:rsid w:val="00B45C44"/>
    <w:rsid w:val="00BC00C2"/>
    <w:rsid w:val="00CF6680"/>
    <w:rsid w:val="00D6469C"/>
    <w:rsid w:val="00DD45E8"/>
    <w:rsid w:val="00E51F62"/>
    <w:rsid w:val="00EC5782"/>
    <w:rsid w:val="00F355D0"/>
    <w:rsid w:val="00FD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84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39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5">
    <w:name w:val="無 A"/>
    <w:rPr>
      <w:lang w:val="zh-TW" w:eastAsia="zh-TW"/>
    </w:rPr>
  </w:style>
  <w:style w:type="character" w:customStyle="1" w:styleId="a6">
    <w:name w:val="無"/>
  </w:style>
  <w:style w:type="character" w:customStyle="1" w:styleId="Hyperlink0">
    <w:name w:val="Hyperlink.0"/>
    <w:basedOn w:val="a6"/>
    <w:rPr>
      <w:color w:val="0000FF"/>
      <w:u w:val="single" w:color="0000FF"/>
      <w:lang w:val="zh-TW" w:eastAsia="zh-TW"/>
    </w:rPr>
  </w:style>
  <w:style w:type="paragraph" w:customStyle="1" w:styleId="a7">
    <w:name w:val="預設值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  <w:style w:type="character" w:customStyle="1" w:styleId="Hyperlink1">
    <w:name w:val="Hyperlink.1"/>
    <w:basedOn w:val="a3"/>
    <w:rPr>
      <w:u w:val="single"/>
    </w:rPr>
  </w:style>
  <w:style w:type="paragraph" w:styleId="Web">
    <w:name w:val="Normal (Web)"/>
    <w:uiPriority w:val="99"/>
    <w:rsid w:val="0072101A"/>
    <w:pPr>
      <w:spacing w:before="100" w:after="100"/>
    </w:pPr>
    <w:rPr>
      <w:rFonts w:ascii="新細明體" w:eastAsia="新細明體" w:hAnsi="新細明體" w:cs="新細明體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ongli/Desktop/&#31354;&#30333;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空白2.dotx</Template>
  <TotalTime>0</TotalTime>
  <Pages>2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Microsoft Office 使用者</cp:lastModifiedBy>
  <cp:revision>3</cp:revision>
  <dcterms:created xsi:type="dcterms:W3CDTF">2018-05-12T04:55:00Z</dcterms:created>
  <dcterms:modified xsi:type="dcterms:W3CDTF">2018-05-15T04:51:00Z</dcterms:modified>
</cp:coreProperties>
</file>